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75" w:rsidRDefault="00ED13A8">
      <w:pPr>
        <w:pStyle w:val="Title"/>
      </w:pPr>
      <w:r>
        <w:t>TypeScript Outline</w:t>
      </w:r>
    </w:p>
    <w:p w:rsidR="002D0C75" w:rsidRDefault="00ED13A8">
      <w:pPr>
        <w:pStyle w:val="Heading1"/>
      </w:pPr>
      <w:r>
        <w:t>Introduction</w:t>
      </w:r>
    </w:p>
    <w:p w:rsidR="00ED13A8" w:rsidRDefault="00ED13A8" w:rsidP="00ED13A8">
      <w:pPr>
        <w:pStyle w:val="ListParagraph"/>
        <w:numPr>
          <w:ilvl w:val="0"/>
          <w:numId w:val="1"/>
        </w:numPr>
      </w:pPr>
      <w:r>
        <w:t>What is TypeScript?</w:t>
      </w:r>
    </w:p>
    <w:p w:rsidR="00ED13A8" w:rsidRDefault="00ED13A8" w:rsidP="00ED13A8">
      <w:pPr>
        <w:pStyle w:val="Heading1"/>
      </w:pPr>
      <w:r>
        <w:t>Demo</w:t>
      </w:r>
      <w:r w:rsidR="00CB451E">
        <w:t xml:space="preserve"> #1</w:t>
      </w:r>
      <w:r>
        <w:t xml:space="preserve"> </w:t>
      </w:r>
      <w:r w:rsidR="00CB451E">
        <w:t xml:space="preserve">- </w:t>
      </w:r>
      <w:r>
        <w:t xml:space="preserve">Introduction </w:t>
      </w:r>
    </w:p>
    <w:p w:rsidR="00ED13A8" w:rsidRDefault="00F04D50" w:rsidP="00CB451E">
      <w:pPr>
        <w:pStyle w:val="ListParagraph"/>
        <w:numPr>
          <w:ilvl w:val="0"/>
          <w:numId w:val="1"/>
        </w:numPr>
      </w:pPr>
      <w:r>
        <w:t>TypeScript Playground</w:t>
      </w:r>
    </w:p>
    <w:p w:rsidR="00F04D50" w:rsidRDefault="00F04D50" w:rsidP="00F04D50">
      <w:pPr>
        <w:pStyle w:val="ListParagraph"/>
        <w:numPr>
          <w:ilvl w:val="1"/>
          <w:numId w:val="1"/>
        </w:numPr>
      </w:pPr>
      <w:r>
        <w:t xml:space="preserve">Person class -&gt;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fullName</w:t>
      </w:r>
      <w:proofErr w:type="spellEnd"/>
      <w:r w:rsidR="0056038C">
        <w:t>()</w:t>
      </w:r>
      <w:r>
        <w:t>, introduce()</w:t>
      </w:r>
    </w:p>
    <w:p w:rsidR="009129CA" w:rsidRDefault="009129CA" w:rsidP="009129CA">
      <w:pPr>
        <w:pStyle w:val="ListParagraph"/>
        <w:numPr>
          <w:ilvl w:val="0"/>
          <w:numId w:val="1"/>
        </w:numPr>
      </w:pPr>
      <w:r>
        <w:t>Copy/paste person to Visual Studio</w:t>
      </w:r>
      <w:r w:rsidR="0043459E">
        <w:t xml:space="preserve"> - show Web Essentials </w:t>
      </w:r>
    </w:p>
    <w:p w:rsidR="0056038C" w:rsidRDefault="0056038C" w:rsidP="0056038C">
      <w:pPr>
        <w:pStyle w:val="ListParagraph"/>
        <w:numPr>
          <w:ilvl w:val="1"/>
          <w:numId w:val="1"/>
        </w:numPr>
      </w:pPr>
      <w:r>
        <w:t>Show: constructor type annotations</w:t>
      </w:r>
    </w:p>
    <w:p w:rsidR="0056038C" w:rsidRDefault="0056038C" w:rsidP="0056038C">
      <w:pPr>
        <w:pStyle w:val="ListParagraph"/>
        <w:numPr>
          <w:ilvl w:val="1"/>
          <w:numId w:val="1"/>
        </w:numPr>
      </w:pPr>
      <w:r>
        <w:t>Auto-implemented properties with “public” on constructor</w:t>
      </w:r>
    </w:p>
    <w:p w:rsidR="009129CA" w:rsidRDefault="00CB071F" w:rsidP="009129CA">
      <w:pPr>
        <w:pStyle w:val="ListParagraph"/>
        <w:numPr>
          <w:ilvl w:val="0"/>
          <w:numId w:val="1"/>
        </w:numPr>
      </w:pPr>
      <w:r>
        <w:t>Type Annotations / Type Inference (</w:t>
      </w:r>
      <w:proofErr w:type="spellStart"/>
      <w:r w:rsidR="003E3F1C">
        <w:t>variables.ts</w:t>
      </w:r>
      <w:proofErr w:type="spellEnd"/>
      <w:r>
        <w:t>)</w:t>
      </w:r>
    </w:p>
    <w:p w:rsidR="0024162B" w:rsidRDefault="0024162B" w:rsidP="0024162B">
      <w:pPr>
        <w:pStyle w:val="ListParagraph"/>
        <w:numPr>
          <w:ilvl w:val="1"/>
          <w:numId w:val="1"/>
        </w:numPr>
      </w:pPr>
      <w:r>
        <w:t>Cover number, Boolean, any (mention null &amp; undefined)</w:t>
      </w:r>
    </w:p>
    <w:p w:rsidR="0024162B" w:rsidRDefault="0045196D" w:rsidP="0024162B">
      <w:pPr>
        <w:pStyle w:val="ListParagraph"/>
        <w:numPr>
          <w:ilvl w:val="1"/>
          <w:numId w:val="1"/>
        </w:numPr>
      </w:pPr>
      <w:r>
        <w:t xml:space="preserve">Add “age” property – </w:t>
      </w:r>
      <w:r w:rsidR="0024162B">
        <w:t xml:space="preserve">Show type annotation </w:t>
      </w:r>
      <w:r w:rsidR="00F16A66">
        <w:t>with/without assignment initialization</w:t>
      </w:r>
    </w:p>
    <w:p w:rsidR="00403308" w:rsidRDefault="00403308" w:rsidP="00403308">
      <w:pPr>
        <w:pStyle w:val="ListParagraph"/>
        <w:numPr>
          <w:ilvl w:val="0"/>
          <w:numId w:val="1"/>
        </w:numPr>
      </w:pPr>
      <w:r>
        <w:t>Properties</w:t>
      </w:r>
    </w:p>
    <w:p w:rsidR="00403308" w:rsidRDefault="00403308" w:rsidP="00403308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fullName</w:t>
      </w:r>
      <w:proofErr w:type="spellEnd"/>
      <w:r>
        <w:t>() to property – show ES5 setting</w:t>
      </w:r>
      <w:r w:rsidR="00B047D5">
        <w:t xml:space="preserve"> (error on ES3)</w:t>
      </w:r>
    </w:p>
    <w:p w:rsidR="008D7945" w:rsidRDefault="008D7945" w:rsidP="00403308">
      <w:pPr>
        <w:pStyle w:val="ListParagraph"/>
        <w:numPr>
          <w:ilvl w:val="1"/>
          <w:numId w:val="1"/>
        </w:numPr>
      </w:pPr>
      <w:r>
        <w:t xml:space="preserve">Source Maps – enable in VS.NET, enable in chrome, set breakpoint in </w:t>
      </w:r>
      <w:proofErr w:type="spellStart"/>
      <w:r>
        <w:t>fullName</w:t>
      </w:r>
      <w:proofErr w:type="spellEnd"/>
    </w:p>
    <w:p w:rsidR="000A5515" w:rsidRDefault="000A5515" w:rsidP="000A5515">
      <w:pPr>
        <w:pStyle w:val="ListParagraph"/>
        <w:numPr>
          <w:ilvl w:val="0"/>
          <w:numId w:val="1"/>
        </w:numPr>
      </w:pPr>
      <w:r>
        <w:t>Functions</w:t>
      </w:r>
    </w:p>
    <w:p w:rsidR="000A5515" w:rsidRDefault="000A5515" w:rsidP="000A5515">
      <w:pPr>
        <w:pStyle w:val="ListParagraph"/>
        <w:numPr>
          <w:ilvl w:val="1"/>
          <w:numId w:val="1"/>
        </w:numPr>
      </w:pPr>
      <w:r>
        <w:t xml:space="preserve">Full </w:t>
      </w:r>
      <w:proofErr w:type="spellStart"/>
      <w:proofErr w:type="gramStart"/>
      <w:r w:rsidR="00BD37AE">
        <w:t>get</w:t>
      </w:r>
      <w:r>
        <w:t>BirthYear</w:t>
      </w:r>
      <w:proofErr w:type="spellEnd"/>
      <w:r>
        <w:t>(</w:t>
      </w:r>
      <w:proofErr w:type="gramEnd"/>
      <w:r>
        <w:t>) function. Point out inference</w:t>
      </w:r>
    </w:p>
    <w:p w:rsidR="000A5515" w:rsidRDefault="000A5515" w:rsidP="000A5515">
      <w:pPr>
        <w:pStyle w:val="ListParagraph"/>
        <w:numPr>
          <w:ilvl w:val="1"/>
          <w:numId w:val="1"/>
        </w:numPr>
      </w:pPr>
      <w:r>
        <w:t>Add Type annotation for Person</w:t>
      </w:r>
    </w:p>
    <w:p w:rsidR="000A5515" w:rsidRDefault="000A5515" w:rsidP="000A5515">
      <w:pPr>
        <w:pStyle w:val="ListParagraph"/>
        <w:numPr>
          <w:ilvl w:val="1"/>
          <w:numId w:val="1"/>
        </w:numPr>
      </w:pPr>
      <w:r>
        <w:t>Remove function keyword, curly braces, return keyword</w:t>
      </w:r>
    </w:p>
    <w:p w:rsidR="0021441A" w:rsidRDefault="00A80F05" w:rsidP="000A5515">
      <w:pPr>
        <w:pStyle w:val="ListParagraph"/>
        <w:numPr>
          <w:ilvl w:val="1"/>
          <w:numId w:val="1"/>
        </w:numPr>
      </w:pPr>
      <w:r>
        <w:t>F</w:t>
      </w:r>
      <w:r w:rsidR="0021441A">
        <w:t>unctional declaration</w:t>
      </w:r>
      <w:r>
        <w:t xml:space="preserve">: </w:t>
      </w:r>
      <w:proofErr w:type="spellStart"/>
      <w:r w:rsidR="00BD37AE">
        <w:rPr>
          <w:rFonts w:ascii="Consolas" w:hAnsi="Consolas" w:cs="Consolas"/>
          <w:b/>
        </w:rPr>
        <w:t>var</w:t>
      </w:r>
      <w:proofErr w:type="spellEnd"/>
      <w:r w:rsidR="00BD37AE">
        <w:rPr>
          <w:rFonts w:ascii="Consolas" w:hAnsi="Consolas" w:cs="Consolas"/>
          <w:b/>
        </w:rPr>
        <w:t xml:space="preserve"> </w:t>
      </w:r>
      <w:proofErr w:type="spellStart"/>
      <w:r w:rsidR="00BD37AE">
        <w:rPr>
          <w:rFonts w:ascii="Consolas" w:hAnsi="Consolas" w:cs="Consolas"/>
          <w:b/>
        </w:rPr>
        <w:t>get</w:t>
      </w:r>
      <w:r w:rsidRPr="00A80F05">
        <w:rPr>
          <w:rFonts w:ascii="Consolas" w:hAnsi="Consolas" w:cs="Consolas"/>
          <w:b/>
        </w:rPr>
        <w:t>BirthYear</w:t>
      </w:r>
      <w:proofErr w:type="spellEnd"/>
      <w:r w:rsidRPr="00A80F05">
        <w:rPr>
          <w:rFonts w:ascii="Consolas" w:hAnsi="Consolas" w:cs="Consolas"/>
          <w:b/>
        </w:rPr>
        <w:t>: (person: Person) =&gt; number;</w:t>
      </w:r>
    </w:p>
    <w:p w:rsidR="00A80F05" w:rsidRPr="0045196D" w:rsidRDefault="003A2041" w:rsidP="000A5515">
      <w:pPr>
        <w:pStyle w:val="ListParagraph"/>
        <w:numPr>
          <w:ilvl w:val="1"/>
          <w:numId w:val="1"/>
        </w:numPr>
      </w:pPr>
      <w:r>
        <w:t>Copy</w:t>
      </w:r>
      <w:r w:rsidR="00BD37AE">
        <w:t xml:space="preserve"> </w:t>
      </w:r>
      <w:proofErr w:type="spellStart"/>
      <w:r w:rsidR="00BD37AE">
        <w:t>getBirthYear</w:t>
      </w:r>
      <w:proofErr w:type="spellEnd"/>
      <w:r w:rsidR="00BD37AE">
        <w:t xml:space="preserve"> inside class to show </w:t>
      </w:r>
      <w:r w:rsidR="00BD37AE" w:rsidRPr="001751C1">
        <w:rPr>
          <w:u w:val="single"/>
        </w:rPr>
        <w:t>arrow function</w:t>
      </w:r>
    </w:p>
    <w:p w:rsidR="0045196D" w:rsidRDefault="0045196D" w:rsidP="000A5515">
      <w:pPr>
        <w:pStyle w:val="ListParagraph"/>
        <w:numPr>
          <w:ilvl w:val="1"/>
          <w:numId w:val="1"/>
        </w:numPr>
      </w:pPr>
      <w:r>
        <w:t xml:space="preserve">Add “age” to constructor and add default value for “optional </w:t>
      </w:r>
      <w:proofErr w:type="spellStart"/>
      <w:r>
        <w:t>params</w:t>
      </w:r>
      <w:proofErr w:type="spellEnd"/>
      <w:r>
        <w:t>”</w:t>
      </w:r>
    </w:p>
    <w:p w:rsidR="00BD37AE" w:rsidRDefault="00AF22CF" w:rsidP="00AF22CF">
      <w:pPr>
        <w:pStyle w:val="ListParagraph"/>
        <w:numPr>
          <w:ilvl w:val="0"/>
          <w:numId w:val="1"/>
        </w:numPr>
      </w:pPr>
      <w:r>
        <w:t>Interfaces</w:t>
      </w:r>
    </w:p>
    <w:p w:rsidR="00640D50" w:rsidRDefault="003A2041" w:rsidP="00080FEE">
      <w:pPr>
        <w:pStyle w:val="ListParagraph"/>
        <w:numPr>
          <w:ilvl w:val="1"/>
          <w:numId w:val="1"/>
        </w:numPr>
      </w:pPr>
      <w:r w:rsidRPr="003A2041">
        <w:t>Show</w:t>
      </w:r>
      <w:r>
        <w:t xml:space="preserve"> </w:t>
      </w:r>
      <w:proofErr w:type="spellStart"/>
      <w:r>
        <w:t>IPers</w:t>
      </w:r>
      <w:r w:rsidR="00640D50">
        <w:t>on</w:t>
      </w:r>
      <w:proofErr w:type="spellEnd"/>
      <w:r w:rsidR="00640D50">
        <w:t xml:space="preserve"> with </w:t>
      </w:r>
      <w:proofErr w:type="spellStart"/>
      <w:r w:rsidR="00640D50">
        <w:t>getBirthYear</w:t>
      </w:r>
      <w:proofErr w:type="spellEnd"/>
      <w:r w:rsidR="00640D50">
        <w:t xml:space="preserve">() function </w:t>
      </w:r>
    </w:p>
    <w:p w:rsidR="003A2041" w:rsidRPr="003A2041" w:rsidRDefault="00640D50" w:rsidP="00AF22CF">
      <w:pPr>
        <w:pStyle w:val="ListParagraph"/>
        <w:numPr>
          <w:ilvl w:val="1"/>
          <w:numId w:val="1"/>
        </w:numPr>
      </w:pPr>
      <w:r>
        <w:t>Show normal. Then with object literal and optional arguments.</w:t>
      </w:r>
    </w:p>
    <w:p w:rsidR="00874494" w:rsidRDefault="00874494" w:rsidP="00874494">
      <w:pPr>
        <w:pStyle w:val="ListParagraph"/>
        <w:numPr>
          <w:ilvl w:val="0"/>
          <w:numId w:val="1"/>
        </w:numPr>
      </w:pPr>
      <w:r w:rsidRPr="00874494">
        <w:t>In</w:t>
      </w:r>
      <w:r>
        <w:t>heritance</w:t>
      </w:r>
    </w:p>
    <w:p w:rsidR="00BE702E" w:rsidRDefault="00BE702E" w:rsidP="00874494">
      <w:pPr>
        <w:pStyle w:val="ListParagraph"/>
        <w:numPr>
          <w:ilvl w:val="1"/>
          <w:numId w:val="1"/>
        </w:numPr>
      </w:pPr>
      <w:r>
        <w:t>Employee extends Person -&gt; add “title” property</w:t>
      </w:r>
      <w:r w:rsidR="004C6970">
        <w:t xml:space="preserve"> (point out “extends” function)</w:t>
      </w:r>
    </w:p>
    <w:p w:rsidR="00194B17" w:rsidRDefault="00194B17" w:rsidP="00874494">
      <w:pPr>
        <w:pStyle w:val="ListParagraph"/>
        <w:numPr>
          <w:ilvl w:val="1"/>
          <w:numId w:val="1"/>
        </w:numPr>
      </w:pPr>
      <w:r>
        <w:t>Add constructor with “title”</w:t>
      </w:r>
    </w:p>
    <w:p w:rsidR="00D213BA" w:rsidRDefault="00A240FE" w:rsidP="00D213BA">
      <w:pPr>
        <w:pStyle w:val="ListParagraph"/>
        <w:numPr>
          <w:ilvl w:val="1"/>
          <w:numId w:val="1"/>
        </w:numPr>
      </w:pPr>
      <w:r>
        <w:t>Override “introduce” method</w:t>
      </w:r>
    </w:p>
    <w:p w:rsidR="00494FDA" w:rsidRDefault="00494FDA" w:rsidP="00494FDA">
      <w:pPr>
        <w:pStyle w:val="Heading1"/>
      </w:pPr>
      <w:r>
        <w:t>Demo #2 – Playbook</w:t>
      </w:r>
    </w:p>
    <w:p w:rsidR="00D17710" w:rsidRDefault="00D17710" w:rsidP="00494FDA">
      <w:pPr>
        <w:pStyle w:val="ListParagraph"/>
        <w:numPr>
          <w:ilvl w:val="0"/>
          <w:numId w:val="5"/>
        </w:numPr>
      </w:pPr>
      <w:r>
        <w:t>Back to PPT</w:t>
      </w:r>
    </w:p>
    <w:p w:rsidR="00494FDA" w:rsidRDefault="00494FDA" w:rsidP="00494FDA">
      <w:pPr>
        <w:pStyle w:val="ListParagraph"/>
        <w:numPr>
          <w:ilvl w:val="0"/>
          <w:numId w:val="5"/>
        </w:numPr>
      </w:pPr>
      <w:r>
        <w:t>Add “</w:t>
      </w:r>
      <w:proofErr w:type="spellStart"/>
      <w:r>
        <w:t>viewmodels</w:t>
      </w:r>
      <w:proofErr w:type="spellEnd"/>
      <w:r>
        <w:t>” folder</w:t>
      </w:r>
      <w:r w:rsidR="00FB2AC2">
        <w:t xml:space="preserve"> -&gt; “</w:t>
      </w:r>
      <w:proofErr w:type="spellStart"/>
      <w:r w:rsidR="00FB2AC2">
        <w:t>playbook.tagsviewmodel.ts</w:t>
      </w:r>
      <w:proofErr w:type="spellEnd"/>
      <w:r w:rsidR="00FB2AC2">
        <w:t>”</w:t>
      </w:r>
      <w:r w:rsidR="00C327A9">
        <w:t xml:space="preserve"> (put in</w:t>
      </w:r>
      <w:r w:rsidR="00E07B9B">
        <w:t>side</w:t>
      </w:r>
      <w:r w:rsidR="00C327A9">
        <w:t xml:space="preserve"> </w:t>
      </w:r>
      <w:r w:rsidR="00C327A9" w:rsidRPr="00C327A9">
        <w:rPr>
          <w:u w:val="single"/>
        </w:rPr>
        <w:t>module</w:t>
      </w:r>
      <w:r w:rsidR="00C327A9">
        <w:t>)</w:t>
      </w:r>
    </w:p>
    <w:p w:rsidR="00494FDA" w:rsidRDefault="003E35B8" w:rsidP="00494FDA">
      <w:pPr>
        <w:pStyle w:val="ListParagraph"/>
        <w:numPr>
          <w:ilvl w:val="0"/>
          <w:numId w:val="5"/>
        </w:numPr>
      </w:pPr>
      <w:r>
        <w:t>Add tags property – point out lack of KO support – add “</w:t>
      </w:r>
      <w:proofErr w:type="spellStart"/>
      <w:r>
        <w:t>knockout.d.ts</w:t>
      </w:r>
      <w:proofErr w:type="spellEnd"/>
      <w:r>
        <w:t>”</w:t>
      </w:r>
      <w:r w:rsidR="00E6673A">
        <w:t xml:space="preserve"> (and jQuery)</w:t>
      </w:r>
    </w:p>
    <w:p w:rsidR="003E35B8" w:rsidRPr="006755F5" w:rsidRDefault="006755F5" w:rsidP="00494FDA">
      <w:pPr>
        <w:pStyle w:val="ListParagraph"/>
        <w:numPr>
          <w:ilvl w:val="0"/>
          <w:numId w:val="5"/>
        </w:numPr>
        <w:rPr>
          <w:highlight w:val="yellow"/>
        </w:rPr>
      </w:pPr>
      <w:r w:rsidRPr="006755F5">
        <w:rPr>
          <w:highlight w:val="yellow"/>
        </w:rPr>
        <w:t xml:space="preserve">PPT to explain definition and </w:t>
      </w:r>
      <w:r w:rsidR="004722AB">
        <w:rPr>
          <w:highlight w:val="yellow"/>
        </w:rPr>
        <w:t xml:space="preserve">ambient </w:t>
      </w:r>
      <w:r w:rsidRPr="006755F5">
        <w:rPr>
          <w:highlight w:val="yellow"/>
        </w:rPr>
        <w:t>declarations?</w:t>
      </w:r>
    </w:p>
    <w:p w:rsidR="006755F5" w:rsidRDefault="00F63A98" w:rsidP="00494FDA">
      <w:pPr>
        <w:pStyle w:val="ListParagraph"/>
        <w:numPr>
          <w:ilvl w:val="0"/>
          <w:numId w:val="5"/>
        </w:numPr>
      </w:pPr>
      <w:r>
        <w:t xml:space="preserve">Make “tags” strongly typed -&gt; </w:t>
      </w:r>
      <w:proofErr w:type="spellStart"/>
      <w:r>
        <w:t>KnockoutObservableArray</w:t>
      </w:r>
      <w:proofErr w:type="spellEnd"/>
    </w:p>
    <w:p w:rsidR="00F63A98" w:rsidRDefault="006A7D4F" w:rsidP="00494FDA">
      <w:pPr>
        <w:pStyle w:val="ListParagraph"/>
        <w:numPr>
          <w:ilvl w:val="0"/>
          <w:numId w:val="5"/>
        </w:numPr>
      </w:pPr>
      <w:r w:rsidRPr="00434BD0">
        <w:rPr>
          <w:b/>
          <w:u w:val="single"/>
        </w:rPr>
        <w:t>Snippet-ts1</w:t>
      </w:r>
      <w:r w:rsidR="00103143">
        <w:t>: “</w:t>
      </w:r>
      <w:proofErr w:type="spellStart"/>
      <w:r w:rsidR="00103143">
        <w:t>httpclient.ts</w:t>
      </w:r>
      <w:proofErr w:type="spellEnd"/>
      <w:r w:rsidR="00103143">
        <w:t>”</w:t>
      </w:r>
    </w:p>
    <w:p w:rsidR="00103143" w:rsidRDefault="00103143" w:rsidP="00494FDA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playbook.bootstrapper.ts</w:t>
      </w:r>
      <w:proofErr w:type="spellEnd"/>
      <w:r>
        <w:t>”</w:t>
      </w:r>
    </w:p>
    <w:p w:rsidR="00103143" w:rsidRDefault="00103143" w:rsidP="00103143">
      <w:pPr>
        <w:pStyle w:val="ListParagraph"/>
        <w:numPr>
          <w:ilvl w:val="1"/>
          <w:numId w:val="5"/>
        </w:numPr>
      </w:pPr>
      <w:r>
        <w:t>Include references</w:t>
      </w:r>
    </w:p>
    <w:p w:rsidR="00103143" w:rsidRDefault="00103143" w:rsidP="00103143">
      <w:pPr>
        <w:pStyle w:val="ListParagraph"/>
        <w:numPr>
          <w:ilvl w:val="1"/>
          <w:numId w:val="5"/>
        </w:numPr>
      </w:pPr>
      <w:r>
        <w:t xml:space="preserve">Import </w:t>
      </w:r>
      <w:proofErr w:type="spellStart"/>
      <w:r>
        <w:t>Utils</w:t>
      </w:r>
      <w:proofErr w:type="spellEnd"/>
      <w:r>
        <w:t xml:space="preserve"> namespace</w:t>
      </w:r>
    </w:p>
    <w:p w:rsidR="00103143" w:rsidRDefault="00D77311" w:rsidP="00103143">
      <w:pPr>
        <w:pStyle w:val="ListParagraph"/>
        <w:numPr>
          <w:ilvl w:val="1"/>
          <w:numId w:val="5"/>
        </w:numPr>
      </w:pPr>
      <w:r>
        <w:t xml:space="preserve">Get data, instantiate </w:t>
      </w:r>
      <w:proofErr w:type="spellStart"/>
      <w:r>
        <w:t>tagsViewModel</w:t>
      </w:r>
      <w:proofErr w:type="spellEnd"/>
      <w:r>
        <w:t xml:space="preserve">, </w:t>
      </w:r>
      <w:proofErr w:type="spellStart"/>
      <w:r>
        <w:t>ko.applyBindings</w:t>
      </w:r>
      <w:proofErr w:type="spellEnd"/>
      <w:r>
        <w:t>()</w:t>
      </w:r>
    </w:p>
    <w:p w:rsidR="006F6CD0" w:rsidRDefault="006F6CD0" w:rsidP="00E437CC">
      <w:pPr>
        <w:pStyle w:val="ListParagraph"/>
        <w:numPr>
          <w:ilvl w:val="0"/>
          <w:numId w:val="5"/>
        </w:numPr>
      </w:pPr>
      <w:r w:rsidRPr="006F6CD0">
        <w:rPr>
          <w:b/>
          <w:u w:val="single"/>
        </w:rPr>
        <w:t>Snippet-ts2</w:t>
      </w:r>
      <w:r w:rsidR="000B186A">
        <w:t xml:space="preserve">: </w:t>
      </w:r>
      <w:r>
        <w:t xml:space="preserve">initial Bundle </w:t>
      </w:r>
      <w:proofErr w:type="spellStart"/>
      <w:r>
        <w:t>files</w:t>
      </w:r>
      <w:proofErr w:type="spellEnd"/>
    </w:p>
    <w:p w:rsidR="006F6CD0" w:rsidRDefault="006F6CD0" w:rsidP="00E437CC">
      <w:pPr>
        <w:pStyle w:val="ListParagraph"/>
        <w:numPr>
          <w:ilvl w:val="0"/>
          <w:numId w:val="5"/>
        </w:numPr>
      </w:pPr>
      <w:r w:rsidRPr="006F6CD0">
        <w:rPr>
          <w:b/>
          <w:u w:val="single"/>
        </w:rPr>
        <w:lastRenderedPageBreak/>
        <w:t>Snippet-ts3</w:t>
      </w:r>
      <w:r>
        <w:t>: initial Index</w:t>
      </w:r>
    </w:p>
    <w:p w:rsidR="000B186A" w:rsidRDefault="000B186A" w:rsidP="00E437CC">
      <w:pPr>
        <w:pStyle w:val="ListParagraph"/>
        <w:numPr>
          <w:ilvl w:val="0"/>
          <w:numId w:val="5"/>
        </w:numPr>
      </w:pPr>
      <w:r>
        <w:t>Index page: add data-bind=“</w:t>
      </w:r>
      <w:proofErr w:type="spellStart"/>
      <w:r>
        <w:t>foreach</w:t>
      </w:r>
      <w:proofErr w:type="spellEnd"/>
      <w:r>
        <w:t>: tags”</w:t>
      </w:r>
      <w:r w:rsidR="00C460CF">
        <w:t xml:space="preserve"> and “text: name”</w:t>
      </w:r>
    </w:p>
    <w:p w:rsidR="00921410" w:rsidRDefault="00921410" w:rsidP="000B186A">
      <w:pPr>
        <w:pStyle w:val="ListParagraph"/>
        <w:numPr>
          <w:ilvl w:val="0"/>
          <w:numId w:val="5"/>
        </w:numPr>
      </w:pPr>
      <w:r>
        <w:t>Add/Delete</w:t>
      </w:r>
    </w:p>
    <w:p w:rsidR="000B186A" w:rsidRDefault="00C63EEA" w:rsidP="00921410">
      <w:pPr>
        <w:pStyle w:val="ListParagraph"/>
        <w:numPr>
          <w:ilvl w:val="1"/>
          <w:numId w:val="5"/>
        </w:numPr>
      </w:pPr>
      <w:proofErr w:type="spellStart"/>
      <w:r>
        <w:t>tagToAdd</w:t>
      </w:r>
      <w:proofErr w:type="spellEnd"/>
      <w:r>
        <w:t xml:space="preserve"> – show with type identifier then with inference from assignment</w:t>
      </w:r>
    </w:p>
    <w:p w:rsidR="00C63EEA" w:rsidRDefault="00C63EEA" w:rsidP="00921410">
      <w:pPr>
        <w:pStyle w:val="ListParagraph"/>
        <w:numPr>
          <w:ilvl w:val="1"/>
          <w:numId w:val="5"/>
        </w:numPr>
      </w:pPr>
      <w:proofErr w:type="spellStart"/>
      <w:r>
        <w:t>addTag</w:t>
      </w:r>
      <w:proofErr w:type="spellEnd"/>
      <w:r>
        <w:t xml:space="preserve">() </w:t>
      </w:r>
      <w:r w:rsidR="00624A64">
        <w:t>–</w:t>
      </w:r>
      <w:r>
        <w:t xml:space="preserve"> </w:t>
      </w:r>
      <w:r w:rsidR="00624A64">
        <w:t>push onto “tags” observable Array – DEMO</w:t>
      </w:r>
    </w:p>
    <w:p w:rsidR="00CE494C" w:rsidRDefault="00CE494C" w:rsidP="00CE494C">
      <w:pPr>
        <w:pStyle w:val="ListParagraph"/>
        <w:numPr>
          <w:ilvl w:val="2"/>
          <w:numId w:val="5"/>
        </w:numPr>
      </w:pPr>
      <w:r w:rsidRPr="00CE494C">
        <w:t xml:space="preserve">value: </w:t>
      </w:r>
      <w:proofErr w:type="spellStart"/>
      <w:r w:rsidRPr="00CE494C">
        <w:t>tagToAdd</w:t>
      </w:r>
      <w:proofErr w:type="spellEnd"/>
      <w:r w:rsidRPr="00CE494C">
        <w:t xml:space="preserve">, </w:t>
      </w:r>
      <w:proofErr w:type="spellStart"/>
      <w:r w:rsidRPr="00CE494C">
        <w:t>valueUpdate</w:t>
      </w:r>
      <w:proofErr w:type="spellEnd"/>
      <w:r w:rsidRPr="00CE494C">
        <w:t>: '</w:t>
      </w:r>
      <w:proofErr w:type="spellStart"/>
      <w:r w:rsidRPr="00CE494C">
        <w:t>afterkeydown</w:t>
      </w:r>
      <w:proofErr w:type="spellEnd"/>
      <w:r w:rsidRPr="00CE494C">
        <w:t>'"</w:t>
      </w:r>
    </w:p>
    <w:p w:rsidR="00CE494C" w:rsidRDefault="00CE494C" w:rsidP="00CE494C">
      <w:pPr>
        <w:pStyle w:val="ListParagraph"/>
        <w:numPr>
          <w:ilvl w:val="2"/>
          <w:numId w:val="5"/>
        </w:numPr>
      </w:pPr>
      <w:r w:rsidRPr="00CE494C">
        <w:t xml:space="preserve">data-bind="click: </w:t>
      </w:r>
      <w:proofErr w:type="spellStart"/>
      <w:r w:rsidRPr="00CE494C">
        <w:t>addTag</w:t>
      </w:r>
      <w:proofErr w:type="spellEnd"/>
      <w:r w:rsidRPr="00CE494C">
        <w:t>"</w:t>
      </w:r>
    </w:p>
    <w:p w:rsidR="00624A64" w:rsidRDefault="00624A64" w:rsidP="00921410">
      <w:pPr>
        <w:pStyle w:val="ListParagraph"/>
        <w:numPr>
          <w:ilvl w:val="1"/>
          <w:numId w:val="5"/>
        </w:numPr>
      </w:pPr>
      <w:proofErr w:type="spellStart"/>
      <w:r>
        <w:t>deleteTag</w:t>
      </w:r>
      <w:proofErr w:type="spellEnd"/>
      <w:r>
        <w:t>() – show problem with this pointer; convert to arrow function</w:t>
      </w:r>
    </w:p>
    <w:p w:rsidR="00624A64" w:rsidRDefault="00921410" w:rsidP="000B186A">
      <w:pPr>
        <w:pStyle w:val="ListParagraph"/>
        <w:numPr>
          <w:ilvl w:val="0"/>
          <w:numId w:val="5"/>
        </w:numPr>
      </w:pPr>
      <w:r>
        <w:t>Edit/Cancel</w:t>
      </w:r>
    </w:p>
    <w:p w:rsidR="00921410" w:rsidRDefault="005D7632" w:rsidP="00921410">
      <w:pPr>
        <w:pStyle w:val="ListParagraph"/>
        <w:numPr>
          <w:ilvl w:val="1"/>
          <w:numId w:val="5"/>
        </w:numPr>
      </w:pPr>
      <w:proofErr w:type="spellStart"/>
      <w:r>
        <w:t>selectedTag</w:t>
      </w:r>
      <w:proofErr w:type="spellEnd"/>
      <w:r>
        <w:t xml:space="preserve"> and </w:t>
      </w:r>
      <w:proofErr w:type="spellStart"/>
      <w:r>
        <w:t>selectTag</w:t>
      </w:r>
      <w:proofErr w:type="spellEnd"/>
      <w:r>
        <w:t>() -&gt; add click to item-row</w:t>
      </w:r>
    </w:p>
    <w:p w:rsidR="005D7632" w:rsidRDefault="00B4746A" w:rsidP="00921410">
      <w:pPr>
        <w:pStyle w:val="ListParagraph"/>
        <w:numPr>
          <w:ilvl w:val="1"/>
          <w:numId w:val="5"/>
        </w:numPr>
      </w:pPr>
      <w:r w:rsidRPr="005A0AFB">
        <w:rPr>
          <w:b/>
          <w:u w:val="single"/>
        </w:rPr>
        <w:t>Snippet</w:t>
      </w:r>
      <w:r w:rsidR="000D08C6" w:rsidRPr="005A0AFB">
        <w:rPr>
          <w:b/>
          <w:u w:val="single"/>
        </w:rPr>
        <w:t>-ts</w:t>
      </w:r>
      <w:r w:rsidR="006F6CD0">
        <w:rPr>
          <w:b/>
          <w:u w:val="single"/>
        </w:rPr>
        <w:t>4</w:t>
      </w:r>
      <w:r>
        <w:t xml:space="preserve">: </w:t>
      </w:r>
      <w:proofErr w:type="spellStart"/>
      <w:r>
        <w:t>tagDialog</w:t>
      </w:r>
      <w:proofErr w:type="spellEnd"/>
      <w:r w:rsidR="00D7584D">
        <w:t xml:space="preserve"> (</w:t>
      </w:r>
      <w:r w:rsidR="00D7584D" w:rsidRPr="00905F3D">
        <w:rPr>
          <w:highlight w:val="yellow"/>
        </w:rPr>
        <w:t>without Save/Cancel click handlers</w:t>
      </w:r>
      <w:r w:rsidR="00D7584D">
        <w:t>)</w:t>
      </w:r>
    </w:p>
    <w:p w:rsidR="00086746" w:rsidRDefault="00086746" w:rsidP="00921410">
      <w:pPr>
        <w:pStyle w:val="ListParagraph"/>
        <w:numPr>
          <w:ilvl w:val="1"/>
          <w:numId w:val="5"/>
        </w:numPr>
      </w:pPr>
      <w:r>
        <w:t xml:space="preserve">Need to make properties observable – create </w:t>
      </w:r>
      <w:proofErr w:type="spellStart"/>
      <w:r>
        <w:t>TagItem</w:t>
      </w:r>
      <w:proofErr w:type="spellEnd"/>
      <w:r>
        <w:t xml:space="preserve"> class.</w:t>
      </w:r>
    </w:p>
    <w:p w:rsidR="00D7584D" w:rsidRDefault="00F25ED5" w:rsidP="00921410">
      <w:pPr>
        <w:pStyle w:val="ListParagraph"/>
        <w:numPr>
          <w:ilvl w:val="1"/>
          <w:numId w:val="5"/>
        </w:numPr>
      </w:pPr>
      <w:r>
        <w:t>Show problem with cancel</w:t>
      </w:r>
    </w:p>
    <w:p w:rsidR="00F25ED5" w:rsidRDefault="00DD5B9D" w:rsidP="00921410">
      <w:pPr>
        <w:pStyle w:val="ListParagraph"/>
        <w:numPr>
          <w:ilvl w:val="1"/>
          <w:numId w:val="5"/>
        </w:numPr>
      </w:pPr>
      <w:r w:rsidRPr="00587CFB">
        <w:rPr>
          <w:b/>
          <w:u w:val="single"/>
        </w:rPr>
        <w:t>Snippet-ts</w:t>
      </w:r>
      <w:r w:rsidR="006F6CD0">
        <w:rPr>
          <w:b/>
          <w:u w:val="single"/>
        </w:rPr>
        <w:t>5</w:t>
      </w:r>
      <w:r>
        <w:t xml:space="preserve">: </w:t>
      </w:r>
      <w:proofErr w:type="spellStart"/>
      <w:r w:rsidR="00F25ED5">
        <w:t>EditableItem</w:t>
      </w:r>
      <w:proofErr w:type="spellEnd"/>
      <w:r w:rsidR="00F25ED5">
        <w:t xml:space="preserve"> inheritance</w:t>
      </w:r>
    </w:p>
    <w:p w:rsidR="00F25ED5" w:rsidRDefault="00F25ED5" w:rsidP="00921410">
      <w:pPr>
        <w:pStyle w:val="ListParagraph"/>
        <w:numPr>
          <w:ilvl w:val="1"/>
          <w:numId w:val="5"/>
        </w:numPr>
      </w:pPr>
      <w:proofErr w:type="spellStart"/>
      <w:r>
        <w:t>editTagCancel</w:t>
      </w:r>
      <w:proofErr w:type="spellEnd"/>
      <w:r>
        <w:t xml:space="preserve">() and </w:t>
      </w:r>
      <w:proofErr w:type="spellStart"/>
      <w:r>
        <w:t>editTagSave</w:t>
      </w:r>
      <w:proofErr w:type="spellEnd"/>
      <w:r>
        <w:t>() arrow functions</w:t>
      </w:r>
    </w:p>
    <w:p w:rsidR="00483E6E" w:rsidRDefault="00483E6E" w:rsidP="00483E6E">
      <w:pPr>
        <w:pStyle w:val="ListParagraph"/>
        <w:numPr>
          <w:ilvl w:val="0"/>
          <w:numId w:val="5"/>
        </w:numPr>
      </w:pPr>
      <w:r>
        <w:t>Complete the app</w:t>
      </w:r>
    </w:p>
    <w:p w:rsidR="00483E6E" w:rsidRDefault="001B6BB9" w:rsidP="00483E6E">
      <w:pPr>
        <w:pStyle w:val="ListParagraph"/>
        <w:numPr>
          <w:ilvl w:val="1"/>
          <w:numId w:val="5"/>
        </w:numPr>
      </w:pPr>
      <w:r w:rsidRPr="005A0AFB">
        <w:rPr>
          <w:b/>
          <w:u w:val="single"/>
        </w:rPr>
        <w:t>Snippet-ts</w:t>
      </w:r>
      <w:r w:rsidR="006F6CD0">
        <w:rPr>
          <w:b/>
          <w:u w:val="single"/>
        </w:rPr>
        <w:t>6</w:t>
      </w:r>
      <w:r>
        <w:t xml:space="preserve">: </w:t>
      </w:r>
      <w:proofErr w:type="spellStart"/>
      <w:r w:rsidR="00000670">
        <w:t>DrillsViewModel</w:t>
      </w:r>
      <w:proofErr w:type="spellEnd"/>
    </w:p>
    <w:p w:rsidR="00F06DBE" w:rsidRDefault="00F06DBE" w:rsidP="00483E6E">
      <w:pPr>
        <w:pStyle w:val="ListParagraph"/>
        <w:numPr>
          <w:ilvl w:val="1"/>
          <w:numId w:val="5"/>
        </w:numPr>
      </w:pPr>
      <w:r w:rsidRPr="005A0AFB">
        <w:rPr>
          <w:b/>
          <w:u w:val="single"/>
        </w:rPr>
        <w:t>Snippet-ts</w:t>
      </w:r>
      <w:r w:rsidR="006F6CD0">
        <w:rPr>
          <w:b/>
          <w:u w:val="single"/>
        </w:rPr>
        <w:t>7</w:t>
      </w:r>
      <w:r>
        <w:t xml:space="preserve">: </w:t>
      </w:r>
      <w:proofErr w:type="spellStart"/>
      <w:r>
        <w:t>TagsViewModel</w:t>
      </w:r>
      <w:r w:rsidR="00DF1279">
        <w:t>Full</w:t>
      </w:r>
      <w:proofErr w:type="spellEnd"/>
      <w:r>
        <w:t xml:space="preserve"> (with http calls)</w:t>
      </w:r>
    </w:p>
    <w:p w:rsidR="00F06DBE" w:rsidRDefault="00F06DBE" w:rsidP="00483E6E">
      <w:pPr>
        <w:pStyle w:val="ListParagraph"/>
        <w:numPr>
          <w:ilvl w:val="1"/>
          <w:numId w:val="5"/>
        </w:numPr>
      </w:pPr>
      <w:r w:rsidRPr="005A0AFB">
        <w:rPr>
          <w:b/>
          <w:u w:val="single"/>
        </w:rPr>
        <w:t>Snippet</w:t>
      </w:r>
      <w:r w:rsidR="006F6CD0">
        <w:rPr>
          <w:b/>
          <w:u w:val="single"/>
        </w:rPr>
        <w:t>-ts8</w:t>
      </w:r>
      <w:r>
        <w:t xml:space="preserve">: </w:t>
      </w:r>
      <w:proofErr w:type="spellStart"/>
      <w:r>
        <w:t>ViewModel</w:t>
      </w:r>
      <w:proofErr w:type="spellEnd"/>
    </w:p>
    <w:p w:rsidR="00F06DBE" w:rsidRDefault="00CB3C44" w:rsidP="00483E6E">
      <w:pPr>
        <w:pStyle w:val="ListParagraph"/>
        <w:numPr>
          <w:ilvl w:val="1"/>
          <w:numId w:val="5"/>
        </w:numPr>
      </w:pPr>
      <w:r w:rsidRPr="00BD2A56">
        <w:rPr>
          <w:b/>
          <w:u w:val="single"/>
        </w:rPr>
        <w:t>Snippet-ts</w:t>
      </w:r>
      <w:r w:rsidR="006F6CD0">
        <w:rPr>
          <w:b/>
          <w:u w:val="single"/>
        </w:rPr>
        <w:t>9</w:t>
      </w:r>
      <w:r>
        <w:t xml:space="preserve">: </w:t>
      </w:r>
      <w:proofErr w:type="spellStart"/>
      <w:r>
        <w:t>IndexRemaining</w:t>
      </w:r>
      <w:proofErr w:type="spellEnd"/>
    </w:p>
    <w:p w:rsidR="001A541D" w:rsidRDefault="001A541D" w:rsidP="00483E6E">
      <w:pPr>
        <w:pStyle w:val="ListParagraph"/>
        <w:numPr>
          <w:ilvl w:val="1"/>
          <w:numId w:val="5"/>
        </w:numPr>
      </w:pPr>
      <w:proofErr w:type="spellStart"/>
      <w:r w:rsidRPr="001A541D">
        <w:t>Bootstrapper</w:t>
      </w:r>
      <w:proofErr w:type="spellEnd"/>
      <w:r>
        <w:t xml:space="preserve">: change to main </w:t>
      </w:r>
      <w:proofErr w:type="spellStart"/>
      <w:r>
        <w:t>ViewModel</w:t>
      </w:r>
      <w:proofErr w:type="spellEnd"/>
    </w:p>
    <w:p w:rsidR="00182D81" w:rsidRDefault="00182D81" w:rsidP="00483E6E">
      <w:pPr>
        <w:pStyle w:val="ListParagraph"/>
        <w:numPr>
          <w:ilvl w:val="1"/>
          <w:numId w:val="5"/>
        </w:numPr>
      </w:pPr>
      <w:r>
        <w:t>Fix up Bundle</w:t>
      </w:r>
    </w:p>
    <w:p w:rsidR="000272B7" w:rsidRDefault="00A94403" w:rsidP="00A94403">
      <w:pPr>
        <w:pStyle w:val="Heading1"/>
      </w:pPr>
      <w:r>
        <w:t xml:space="preserve">Demo – </w:t>
      </w:r>
      <w:r w:rsidR="001233C1">
        <w:t xml:space="preserve">AMD </w:t>
      </w:r>
      <w:r>
        <w:t>Modules</w:t>
      </w:r>
    </w:p>
    <w:p w:rsidR="008E440E" w:rsidRDefault="008E440E" w:rsidP="008E440E">
      <w:pPr>
        <w:pStyle w:val="ListParagraph"/>
        <w:numPr>
          <w:ilvl w:val="0"/>
          <w:numId w:val="3"/>
        </w:numPr>
      </w:pPr>
      <w:r>
        <w:t>Change TS settings to: Use the AMD module -&gt; true</w:t>
      </w:r>
    </w:p>
    <w:p w:rsidR="001953CF" w:rsidRDefault="001953CF" w:rsidP="00A94403">
      <w:pPr>
        <w:pStyle w:val="ListParagraph"/>
        <w:numPr>
          <w:ilvl w:val="0"/>
          <w:numId w:val="3"/>
        </w:numPr>
      </w:pPr>
      <w:r>
        <w:t xml:space="preserve">File order: 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editableitem</w:t>
      </w:r>
      <w:proofErr w:type="spellEnd"/>
      <w:r>
        <w:t xml:space="preserve">, </w:t>
      </w:r>
      <w:proofErr w:type="spellStart"/>
      <w:r>
        <w:t>tagsviewmod</w:t>
      </w:r>
      <w:r w:rsidR="008E440E">
        <w:t>el</w:t>
      </w:r>
      <w:proofErr w:type="spellEnd"/>
      <w:r w:rsidR="008E440E">
        <w:t xml:space="preserve">, </w:t>
      </w:r>
      <w:proofErr w:type="spellStart"/>
      <w:r w:rsidR="008E440E">
        <w:t>drillsviewmodel</w:t>
      </w:r>
      <w:proofErr w:type="spellEnd"/>
      <w:r w:rsidR="008E440E">
        <w:t xml:space="preserve">, </w:t>
      </w:r>
      <w:proofErr w:type="spellStart"/>
      <w:r w:rsidR="008E440E">
        <w:t>viewmodel</w:t>
      </w:r>
      <w:proofErr w:type="spellEnd"/>
    </w:p>
    <w:p w:rsidR="00A94403" w:rsidRDefault="001953CF" w:rsidP="00FE46F5">
      <w:pPr>
        <w:pStyle w:val="ListParagraph"/>
        <w:numPr>
          <w:ilvl w:val="0"/>
          <w:numId w:val="3"/>
        </w:numPr>
      </w:pPr>
      <w:r>
        <w:t>Remove module declarations and “</w:t>
      </w:r>
      <w:r w:rsidR="00A94403">
        <w:t xml:space="preserve">///&lt;references/&gt; </w:t>
      </w:r>
      <w:r>
        <w:t>“</w:t>
      </w:r>
    </w:p>
    <w:p w:rsidR="00A94403" w:rsidRDefault="00A94403" w:rsidP="008E440E">
      <w:pPr>
        <w:pStyle w:val="ListParagraph"/>
        <w:numPr>
          <w:ilvl w:val="1"/>
          <w:numId w:val="3"/>
        </w:numPr>
      </w:pPr>
      <w:r>
        <w:t>Point out references to requires</w:t>
      </w:r>
    </w:p>
    <w:p w:rsidR="00F37057" w:rsidRDefault="00AE2DAE" w:rsidP="00A94403">
      <w:pPr>
        <w:pStyle w:val="ListParagraph"/>
        <w:numPr>
          <w:ilvl w:val="0"/>
          <w:numId w:val="3"/>
        </w:numPr>
      </w:pPr>
      <w:r w:rsidRPr="00AE2DAE">
        <w:rPr>
          <w:b/>
          <w:u w:val="single"/>
        </w:rPr>
        <w:t>Snippet-ts</w:t>
      </w:r>
      <w:r w:rsidR="006F6CD0">
        <w:rPr>
          <w:b/>
          <w:u w:val="single"/>
        </w:rPr>
        <w:t>10</w:t>
      </w:r>
      <w:r>
        <w:t xml:space="preserve">: </w:t>
      </w:r>
      <w:proofErr w:type="spellStart"/>
      <w:r w:rsidR="00C804BD">
        <w:t>main.ts</w:t>
      </w:r>
      <w:proofErr w:type="spellEnd"/>
      <w:r w:rsidR="00C804BD">
        <w:t xml:space="preserve"> </w:t>
      </w:r>
      <w:r>
        <w:t>(in “App” folder)</w:t>
      </w:r>
    </w:p>
    <w:p w:rsidR="00C804BD" w:rsidRDefault="00C804BD" w:rsidP="00A94403">
      <w:pPr>
        <w:pStyle w:val="ListParagraph"/>
        <w:numPr>
          <w:ilvl w:val="0"/>
          <w:numId w:val="3"/>
        </w:numPr>
      </w:pPr>
      <w:proofErr w:type="spellStart"/>
      <w:r>
        <w:t>playbook.bootstrapper</w:t>
      </w:r>
      <w:proofErr w:type="spellEnd"/>
      <w:r>
        <w:t xml:space="preserve"> – add </w:t>
      </w:r>
      <w:r w:rsidRPr="00315481">
        <w:rPr>
          <w:b/>
          <w:u w:val="single"/>
        </w:rPr>
        <w:t>run()</w:t>
      </w:r>
      <w:r>
        <w:t xml:space="preserve"> function</w:t>
      </w:r>
      <w:r w:rsidR="00AE2DAE">
        <w:t xml:space="preserve"> and fix up imports</w:t>
      </w:r>
    </w:p>
    <w:p w:rsidR="0041057C" w:rsidRDefault="0041057C" w:rsidP="00A94403">
      <w:pPr>
        <w:pStyle w:val="ListParagraph"/>
        <w:numPr>
          <w:ilvl w:val="0"/>
          <w:numId w:val="3"/>
        </w:numPr>
      </w:pPr>
      <w:r>
        <w:t>Index – remove “~/bundles/app” – add:</w:t>
      </w:r>
    </w:p>
    <w:p w:rsidR="0041057C" w:rsidRDefault="0041057C" w:rsidP="0041057C">
      <w:pPr>
        <w:pStyle w:val="ListParagraph"/>
        <w:numPr>
          <w:ilvl w:val="1"/>
          <w:numId w:val="3"/>
        </w:numPr>
      </w:pPr>
      <w:r>
        <w:t xml:space="preserve">&lt;script data-main=”/app/main” </w:t>
      </w:r>
      <w:proofErr w:type="spellStart"/>
      <w:r>
        <w:t>src</w:t>
      </w:r>
      <w:proofErr w:type="spellEnd"/>
      <w:r>
        <w:t>=”require.js”&gt;&lt;/script&gt;</w:t>
      </w:r>
    </w:p>
    <w:p w:rsidR="00C715A4" w:rsidRPr="00CB451E" w:rsidRDefault="00C715A4" w:rsidP="003C595F">
      <w:bookmarkStart w:id="0" w:name="_GoBack"/>
      <w:bookmarkEnd w:id="0"/>
    </w:p>
    <w:sectPr w:rsidR="00C715A4" w:rsidRPr="00CB45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3279"/>
    <w:multiLevelType w:val="hybridMultilevel"/>
    <w:tmpl w:val="F0BA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AAF"/>
    <w:multiLevelType w:val="hybridMultilevel"/>
    <w:tmpl w:val="1D70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670A1"/>
    <w:multiLevelType w:val="hybridMultilevel"/>
    <w:tmpl w:val="5E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166E6"/>
    <w:multiLevelType w:val="hybridMultilevel"/>
    <w:tmpl w:val="BA24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C6D0B"/>
    <w:multiLevelType w:val="hybridMultilevel"/>
    <w:tmpl w:val="4AF2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A8"/>
    <w:rsid w:val="00000670"/>
    <w:rsid w:val="000272B7"/>
    <w:rsid w:val="00080FEE"/>
    <w:rsid w:val="00086746"/>
    <w:rsid w:val="000A5515"/>
    <w:rsid w:val="000B186A"/>
    <w:rsid w:val="000D08C6"/>
    <w:rsid w:val="000D6A5A"/>
    <w:rsid w:val="00103143"/>
    <w:rsid w:val="001233C1"/>
    <w:rsid w:val="001751C1"/>
    <w:rsid w:val="00182D81"/>
    <w:rsid w:val="00194B17"/>
    <w:rsid w:val="001953CF"/>
    <w:rsid w:val="001A541D"/>
    <w:rsid w:val="001B6BB9"/>
    <w:rsid w:val="00205A9C"/>
    <w:rsid w:val="0021441A"/>
    <w:rsid w:val="0022519B"/>
    <w:rsid w:val="0024162B"/>
    <w:rsid w:val="002C3409"/>
    <w:rsid w:val="002D0C75"/>
    <w:rsid w:val="003079FA"/>
    <w:rsid w:val="00315481"/>
    <w:rsid w:val="003A2041"/>
    <w:rsid w:val="003C595F"/>
    <w:rsid w:val="003E35B8"/>
    <w:rsid w:val="003E3F1C"/>
    <w:rsid w:val="00403308"/>
    <w:rsid w:val="0041057C"/>
    <w:rsid w:val="0043459E"/>
    <w:rsid w:val="00434BD0"/>
    <w:rsid w:val="0045196D"/>
    <w:rsid w:val="004722AB"/>
    <w:rsid w:val="00483E6E"/>
    <w:rsid w:val="00494FDA"/>
    <w:rsid w:val="004C6970"/>
    <w:rsid w:val="004E5D6E"/>
    <w:rsid w:val="00521D38"/>
    <w:rsid w:val="0056038C"/>
    <w:rsid w:val="0058423C"/>
    <w:rsid w:val="00587CFB"/>
    <w:rsid w:val="005A0AFB"/>
    <w:rsid w:val="005C140C"/>
    <w:rsid w:val="005D7632"/>
    <w:rsid w:val="00624A64"/>
    <w:rsid w:val="00640D50"/>
    <w:rsid w:val="006568BA"/>
    <w:rsid w:val="006755F5"/>
    <w:rsid w:val="006A7D4F"/>
    <w:rsid w:val="006E4F45"/>
    <w:rsid w:val="006F6CD0"/>
    <w:rsid w:val="00874494"/>
    <w:rsid w:val="00894E07"/>
    <w:rsid w:val="008D7945"/>
    <w:rsid w:val="008E440E"/>
    <w:rsid w:val="0090302D"/>
    <w:rsid w:val="00903B7C"/>
    <w:rsid w:val="00905F3D"/>
    <w:rsid w:val="009129CA"/>
    <w:rsid w:val="00921410"/>
    <w:rsid w:val="00A21CC2"/>
    <w:rsid w:val="00A240FE"/>
    <w:rsid w:val="00A27D2C"/>
    <w:rsid w:val="00A61DD3"/>
    <w:rsid w:val="00A80F05"/>
    <w:rsid w:val="00A94403"/>
    <w:rsid w:val="00AE2DAE"/>
    <w:rsid w:val="00AF22CF"/>
    <w:rsid w:val="00B047D5"/>
    <w:rsid w:val="00B4746A"/>
    <w:rsid w:val="00B83FD5"/>
    <w:rsid w:val="00BA1516"/>
    <w:rsid w:val="00BD2A56"/>
    <w:rsid w:val="00BD37AE"/>
    <w:rsid w:val="00BD6E98"/>
    <w:rsid w:val="00BE702E"/>
    <w:rsid w:val="00C10B15"/>
    <w:rsid w:val="00C327A9"/>
    <w:rsid w:val="00C460CF"/>
    <w:rsid w:val="00C63EEA"/>
    <w:rsid w:val="00C715A4"/>
    <w:rsid w:val="00C804BD"/>
    <w:rsid w:val="00CA78F5"/>
    <w:rsid w:val="00CB071F"/>
    <w:rsid w:val="00CB3C44"/>
    <w:rsid w:val="00CB451E"/>
    <w:rsid w:val="00CD0F33"/>
    <w:rsid w:val="00CE494C"/>
    <w:rsid w:val="00CF3B0D"/>
    <w:rsid w:val="00D17710"/>
    <w:rsid w:val="00D213BA"/>
    <w:rsid w:val="00D26727"/>
    <w:rsid w:val="00D5789D"/>
    <w:rsid w:val="00D7584D"/>
    <w:rsid w:val="00D77311"/>
    <w:rsid w:val="00D93FD9"/>
    <w:rsid w:val="00DD5B9D"/>
    <w:rsid w:val="00DF1279"/>
    <w:rsid w:val="00E07B9B"/>
    <w:rsid w:val="00E6673A"/>
    <w:rsid w:val="00E9289A"/>
    <w:rsid w:val="00ED13A8"/>
    <w:rsid w:val="00EE1547"/>
    <w:rsid w:val="00F04D50"/>
    <w:rsid w:val="00F06DBE"/>
    <w:rsid w:val="00F16A66"/>
    <w:rsid w:val="00F25ED5"/>
    <w:rsid w:val="00F37057"/>
    <w:rsid w:val="00F442DC"/>
    <w:rsid w:val="00F63A98"/>
    <w:rsid w:val="00FB2AC2"/>
    <w:rsid w:val="00FC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CF19-8FE5-4109-87CF-6B3F0A7C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michelotti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7037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Michelotti, Steve</dc:creator>
  <cp:keywords/>
  <cp:lastModifiedBy>Michelotti, Steve</cp:lastModifiedBy>
  <cp:revision>110</cp:revision>
  <dcterms:created xsi:type="dcterms:W3CDTF">2013-04-19T18:51:00Z</dcterms:created>
  <dcterms:modified xsi:type="dcterms:W3CDTF">2013-05-06T13:21:00Z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